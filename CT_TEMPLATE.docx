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A2C1" w14:textId="77777777" w:rsidR="00437FF2" w:rsidRPr="00FD6AA8" w:rsidRDefault="00437FF2" w:rsidP="00B51D4D"/>
    <w:sectPr w:rsidR="00437FF2" w:rsidRPr="00FD6AA8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04831" w14:textId="77777777" w:rsidR="003A2538" w:rsidRDefault="003A2538">
      <w:r>
        <w:separator/>
      </w:r>
    </w:p>
  </w:endnote>
  <w:endnote w:type="continuationSeparator" w:id="0">
    <w:p w14:paraId="5507B60E" w14:textId="77777777" w:rsidR="003A2538" w:rsidRDefault="003A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6DFEA1B9" w:rsidR="00437FF2" w:rsidRPr="0051561C" w:rsidRDefault="00311B7C" w:rsidP="00B51D4D">
          <w:pPr>
            <w:pStyle w:val="Footer"/>
            <w:spacing w:before="60"/>
          </w:pPr>
          <w:fldSimple w:instr=" FILENAME   \* MERGEFORMAT ">
            <w:r w:rsidR="00986ED1">
              <w:rPr>
                <w:noProof/>
                <w:snapToGrid w:val="0"/>
              </w:rPr>
              <w:t>{{</w:t>
            </w:r>
            <w:r w:rsidR="00986ED1" w:rsidRPr="00ED2FF3">
              <w:rPr>
                <w:i/>
                <w:highlight w:val="yellow"/>
              </w:rPr>
              <w:t>NOF</w:t>
            </w:r>
            <w:r w:rsidR="00986ED1">
              <w:rPr>
                <w:noProof/>
                <w:snapToGrid w:val="0"/>
              </w:rPr>
              <w:t>}}</w:t>
            </w:r>
          </w:fldSimple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sz w:val="16"/>
            </w:rPr>
          </w:pPr>
          <w:r w:rsidRPr="00311B7C"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</w:pPr>
          <w:r w:rsidRPr="00E41190">
            <w:rPr>
              <w:snapToGrid w:val="0"/>
            </w:rPr>
            <w:t>Pág</w:t>
          </w:r>
          <w:r w:rsidR="00042556" w:rsidRPr="00E41190">
            <w:rPr>
              <w:snapToGrid w:val="0"/>
            </w:rPr>
            <w:t>.</w:t>
          </w:r>
          <w:r w:rsidR="00055C2D" w:rsidRPr="00E41190">
            <w:rPr>
              <w:snapToGrid w:val="0"/>
            </w:rPr>
            <w:t xml:space="preserve"> </w:t>
          </w:r>
          <w:r w:rsidR="00B528A9" w:rsidRPr="00E41190">
            <w:rPr>
              <w:snapToGrid w:val="0"/>
            </w:rPr>
            <w:fldChar w:fldCharType="begin"/>
          </w:r>
          <w:r w:rsidR="00055C2D" w:rsidRPr="00E41190">
            <w:rPr>
              <w:snapToGrid w:val="0"/>
            </w:rPr>
            <w:instrText xml:space="preserve"> PAGE   \* MERGEFORMAT </w:instrText>
          </w:r>
          <w:r w:rsidR="00B528A9" w:rsidRPr="00E41190">
            <w:rPr>
              <w:snapToGrid w:val="0"/>
            </w:rPr>
            <w:fldChar w:fldCharType="separate"/>
          </w:r>
          <w:r w:rsidR="00311B7C">
            <w:rPr>
              <w:noProof/>
              <w:snapToGrid w:val="0"/>
            </w:rPr>
            <w:t>5</w:t>
          </w:r>
          <w:r w:rsidR="00B528A9" w:rsidRPr="00E41190">
            <w:rPr>
              <w:snapToGrid w:val="0"/>
            </w:rPr>
            <w:fldChar w:fldCharType="end"/>
          </w:r>
          <w:r w:rsidRPr="00E41190">
            <w:rPr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66D5D" w14:textId="77777777" w:rsidR="003A2538" w:rsidRDefault="003A2538">
      <w:r>
        <w:separator/>
      </w:r>
    </w:p>
  </w:footnote>
  <w:footnote w:type="continuationSeparator" w:id="0">
    <w:p w14:paraId="0D8F0D93" w14:textId="77777777" w:rsidR="003A2538" w:rsidRDefault="003A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color w:val="000000"/>
              <w:sz w:val="12"/>
              <w:szCs w:val="12"/>
            </w:rPr>
          </w:pPr>
          <w:r w:rsidRPr="00055C2D">
            <w:rPr>
              <w:color w:val="000000"/>
              <w:sz w:val="12"/>
              <w:szCs w:val="12"/>
            </w:rPr>
            <w:t>R1</w:t>
          </w:r>
          <w:r w:rsidR="00B51D4D">
            <w:rPr>
              <w:color w:val="000000"/>
              <w:sz w:val="12"/>
              <w:szCs w:val="12"/>
            </w:rPr>
            <w:t>8</w:t>
          </w:r>
          <w:r w:rsidRPr="00055C2D">
            <w:rPr>
              <w:color w:val="000000"/>
              <w:sz w:val="12"/>
              <w:szCs w:val="12"/>
            </w:rPr>
            <w:t>0</w:t>
          </w:r>
          <w:r w:rsidR="00B51D4D">
            <w:rPr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tab/>
    </w:r>
    <w:r w:rsidR="00855A80">
      <w:t xml:space="preserve">             </w:t>
    </w:r>
    <w:r w:rsidR="002F1DB8">
      <w:tab/>
      <w:t xml:space="preserve">            </w:t>
    </w:r>
    <w:r w:rsidR="00D11EAE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262E5"/>
    <w:rsid w:val="00034460"/>
    <w:rsid w:val="0004134B"/>
    <w:rsid w:val="00042556"/>
    <w:rsid w:val="00055C2D"/>
    <w:rsid w:val="00091358"/>
    <w:rsid w:val="000B7274"/>
    <w:rsid w:val="000E527B"/>
    <w:rsid w:val="000F518B"/>
    <w:rsid w:val="00156BCD"/>
    <w:rsid w:val="001604CB"/>
    <w:rsid w:val="001708E5"/>
    <w:rsid w:val="00170B3B"/>
    <w:rsid w:val="001861CD"/>
    <w:rsid w:val="00193910"/>
    <w:rsid w:val="001A64A2"/>
    <w:rsid w:val="001C276B"/>
    <w:rsid w:val="00204FED"/>
    <w:rsid w:val="00247833"/>
    <w:rsid w:val="00256F26"/>
    <w:rsid w:val="002627AB"/>
    <w:rsid w:val="002A0B9E"/>
    <w:rsid w:val="002C5E4C"/>
    <w:rsid w:val="002F1DB8"/>
    <w:rsid w:val="00307A3B"/>
    <w:rsid w:val="00311B7C"/>
    <w:rsid w:val="00314F38"/>
    <w:rsid w:val="00317940"/>
    <w:rsid w:val="0032690C"/>
    <w:rsid w:val="00337BAC"/>
    <w:rsid w:val="0034565C"/>
    <w:rsid w:val="003536AC"/>
    <w:rsid w:val="003538DE"/>
    <w:rsid w:val="003613C5"/>
    <w:rsid w:val="003657AB"/>
    <w:rsid w:val="003907AA"/>
    <w:rsid w:val="003A0A64"/>
    <w:rsid w:val="003A2538"/>
    <w:rsid w:val="003A46C4"/>
    <w:rsid w:val="003C6F9D"/>
    <w:rsid w:val="003F2C0A"/>
    <w:rsid w:val="00432F47"/>
    <w:rsid w:val="00437FF2"/>
    <w:rsid w:val="00444345"/>
    <w:rsid w:val="00453068"/>
    <w:rsid w:val="00462376"/>
    <w:rsid w:val="004629FB"/>
    <w:rsid w:val="004667B1"/>
    <w:rsid w:val="00482B1F"/>
    <w:rsid w:val="004C6B17"/>
    <w:rsid w:val="004F6B48"/>
    <w:rsid w:val="0051561C"/>
    <w:rsid w:val="00520B76"/>
    <w:rsid w:val="00557509"/>
    <w:rsid w:val="00575575"/>
    <w:rsid w:val="00590111"/>
    <w:rsid w:val="005A61AD"/>
    <w:rsid w:val="005B59D1"/>
    <w:rsid w:val="005C5926"/>
    <w:rsid w:val="005D29F0"/>
    <w:rsid w:val="005D6507"/>
    <w:rsid w:val="005E6FB5"/>
    <w:rsid w:val="005F2453"/>
    <w:rsid w:val="00627A09"/>
    <w:rsid w:val="00637599"/>
    <w:rsid w:val="00640403"/>
    <w:rsid w:val="0066696A"/>
    <w:rsid w:val="00667777"/>
    <w:rsid w:val="006831EC"/>
    <w:rsid w:val="0068778F"/>
    <w:rsid w:val="006A1761"/>
    <w:rsid w:val="006A6361"/>
    <w:rsid w:val="006E0300"/>
    <w:rsid w:val="00701D1F"/>
    <w:rsid w:val="00703A57"/>
    <w:rsid w:val="00715CA5"/>
    <w:rsid w:val="00747FFA"/>
    <w:rsid w:val="00753337"/>
    <w:rsid w:val="00783036"/>
    <w:rsid w:val="007A6B28"/>
    <w:rsid w:val="007E2787"/>
    <w:rsid w:val="007E5321"/>
    <w:rsid w:val="00812D96"/>
    <w:rsid w:val="008171F1"/>
    <w:rsid w:val="00823196"/>
    <w:rsid w:val="008550BF"/>
    <w:rsid w:val="00855A80"/>
    <w:rsid w:val="00867737"/>
    <w:rsid w:val="008752A2"/>
    <w:rsid w:val="008D2903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827C6"/>
    <w:rsid w:val="00A94EF7"/>
    <w:rsid w:val="00AA10C2"/>
    <w:rsid w:val="00AB5D36"/>
    <w:rsid w:val="00AE2456"/>
    <w:rsid w:val="00AE4CDF"/>
    <w:rsid w:val="00AF3810"/>
    <w:rsid w:val="00B05059"/>
    <w:rsid w:val="00B07DF6"/>
    <w:rsid w:val="00B25E1F"/>
    <w:rsid w:val="00B349D3"/>
    <w:rsid w:val="00B51D4D"/>
    <w:rsid w:val="00B528A9"/>
    <w:rsid w:val="00B54B0B"/>
    <w:rsid w:val="00B80608"/>
    <w:rsid w:val="00BA1454"/>
    <w:rsid w:val="00BA4D2F"/>
    <w:rsid w:val="00BA7433"/>
    <w:rsid w:val="00BD540B"/>
    <w:rsid w:val="00BF4F64"/>
    <w:rsid w:val="00BF7654"/>
    <w:rsid w:val="00C1696D"/>
    <w:rsid w:val="00C634AD"/>
    <w:rsid w:val="00C7610F"/>
    <w:rsid w:val="00CA5786"/>
    <w:rsid w:val="00D02772"/>
    <w:rsid w:val="00D06917"/>
    <w:rsid w:val="00D11EAE"/>
    <w:rsid w:val="00D147A4"/>
    <w:rsid w:val="00D22B31"/>
    <w:rsid w:val="00D2370A"/>
    <w:rsid w:val="00D40B3F"/>
    <w:rsid w:val="00D55E42"/>
    <w:rsid w:val="00D70CA4"/>
    <w:rsid w:val="00D97ABE"/>
    <w:rsid w:val="00DA1CCB"/>
    <w:rsid w:val="00DB31D3"/>
    <w:rsid w:val="00DD2AED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EE775A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B47D5"/>
    <w:rsid w:val="00FD0CC6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18"/>
        <w:szCs w:val="18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AJ-CT-TRS.dotx</Template>
  <TotalTime>228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29</cp:revision>
  <cp:lastPrinted>2018-07-12T12:28:00Z</cp:lastPrinted>
  <dcterms:created xsi:type="dcterms:W3CDTF">2023-02-08T15:30:00Z</dcterms:created>
  <dcterms:modified xsi:type="dcterms:W3CDTF">2025-07-23T09:18:00Z</dcterms:modified>
</cp:coreProperties>
</file>